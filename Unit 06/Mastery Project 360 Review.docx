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8B" w:rsidRDefault="00FD688B" w:rsidP="00FD688B">
      <w:pPr>
        <w:pStyle w:val="Heading1"/>
      </w:pPr>
      <w:r>
        <w:t>Mastery Project 360 Review</w:t>
      </w:r>
    </w:p>
    <w:p w:rsidR="00FD688B" w:rsidRDefault="00FD688B" w:rsidP="00FD688B">
      <w:pPr>
        <w:pStyle w:val="Heading2"/>
      </w:pPr>
      <w:r>
        <w:t>Ratings</w:t>
      </w:r>
    </w:p>
    <w:p w:rsidR="00FD688B" w:rsidRDefault="00FD688B" w:rsidP="00FD688B">
      <w:r>
        <w:t>Please fill out this form and submit it in confidence to your instructor.  Ratings are from 1 – Poor to 5 – Excellent.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0"/>
        <w:gridCol w:w="4691"/>
      </w:tblGrid>
      <w:tr w:rsidR="00FD688B" w:rsidTr="00FD688B">
        <w:trPr>
          <w:trHeight w:val="733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88B" w:rsidRPr="00EA3E0D" w:rsidRDefault="00FD688B" w:rsidP="007F0DBD">
            <w:pPr>
              <w:rPr>
                <w:b/>
              </w:rPr>
            </w:pPr>
            <w:r>
              <w:rPr>
                <w:b/>
              </w:rPr>
              <w:t>Your Name</w:t>
            </w:r>
          </w:p>
        </w:tc>
        <w:sdt>
          <w:sdtPr>
            <w:id w:val="211462682"/>
            <w:placeholder>
              <w:docPart w:val="B9F204CB19C940CA8493ACF8F8CA6FED"/>
            </w:placeholder>
            <w:showingPlcHdr/>
            <w:text/>
          </w:sdtPr>
          <w:sdtEndPr/>
          <w:sdtContent>
            <w:tc>
              <w:tcPr>
                <w:tcW w:w="46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D688B" w:rsidRDefault="00FD688B" w:rsidP="007F0DBD">
                <w:r w:rsidRPr="0037307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D688B" w:rsidTr="00FD688B">
        <w:trPr>
          <w:trHeight w:val="733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88B" w:rsidRDefault="00FD688B" w:rsidP="007F0DBD">
            <w:pPr>
              <w:rPr>
                <w:b/>
              </w:rPr>
            </w:pPr>
            <w:r>
              <w:rPr>
                <w:b/>
              </w:rPr>
              <w:t>Student you are reviewing</w:t>
            </w:r>
          </w:p>
        </w:tc>
        <w:sdt>
          <w:sdtPr>
            <w:rPr>
              <w:rStyle w:val="PlaceholderText"/>
            </w:rPr>
            <w:id w:val="700985581"/>
            <w:placeholder>
              <w:docPart w:val="4621BD6CD631443495CA083AB281A934"/>
            </w:placeholder>
            <w:showingPlcHdr/>
            <w:text/>
          </w:sdtPr>
          <w:sdtEndPr>
            <w:rPr>
              <w:rStyle w:val="PlaceholderText"/>
            </w:rPr>
          </w:sdtEndPr>
          <w:sdtContent>
            <w:tc>
              <w:tcPr>
                <w:tcW w:w="46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D688B" w:rsidRPr="00373075" w:rsidRDefault="00FD688B" w:rsidP="007F0DBD">
                <w:pPr>
                  <w:rPr>
                    <w:rStyle w:val="PlaceholderText"/>
                  </w:rPr>
                </w:pPr>
                <w:r w:rsidRPr="0037307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D688B" w:rsidTr="00FD688B">
        <w:trPr>
          <w:trHeight w:val="733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88B" w:rsidRDefault="00FD688B" w:rsidP="007F0DBD">
            <w:pPr>
              <w:rPr>
                <w:b/>
              </w:rPr>
            </w:pPr>
            <w:r>
              <w:rPr>
                <w:b/>
              </w:rPr>
              <w:t>Professionalism</w:t>
            </w:r>
          </w:p>
        </w:tc>
        <w:sdt>
          <w:sdtPr>
            <w:rPr>
              <w:rStyle w:val="PlaceholderText"/>
            </w:rPr>
            <w:id w:val="1939171192"/>
            <w:placeholder>
              <w:docPart w:val="9B2B403158934597BE5F07A7A78DDFD1"/>
            </w:placeholder>
            <w:showingPlcHdr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>
            <w:rPr>
              <w:rStyle w:val="PlaceholderText"/>
            </w:rPr>
          </w:sdtEndPr>
          <w:sdtContent>
            <w:tc>
              <w:tcPr>
                <w:tcW w:w="46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D688B" w:rsidRPr="00373075" w:rsidRDefault="00FD688B" w:rsidP="007F0DBD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Select</w:t>
                </w:r>
              </w:p>
            </w:tc>
          </w:sdtContent>
        </w:sdt>
      </w:tr>
      <w:tr w:rsidR="00FD688B" w:rsidTr="00FD688B">
        <w:trPr>
          <w:trHeight w:val="733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88B" w:rsidRDefault="00FD688B" w:rsidP="007F0DBD">
            <w:pPr>
              <w:rPr>
                <w:b/>
              </w:rPr>
            </w:pPr>
            <w:r>
              <w:rPr>
                <w:b/>
              </w:rPr>
              <w:t>Technical Ability</w:t>
            </w:r>
          </w:p>
        </w:tc>
        <w:sdt>
          <w:sdtPr>
            <w:rPr>
              <w:rStyle w:val="PlaceholderText"/>
            </w:rPr>
            <w:id w:val="1315754632"/>
            <w:placeholder>
              <w:docPart w:val="E572F3CEE49949A18E222743C6F11D1C"/>
            </w:placeholder>
            <w:showingPlcHdr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>
            <w:rPr>
              <w:rStyle w:val="PlaceholderText"/>
            </w:rPr>
          </w:sdtEndPr>
          <w:sdtContent>
            <w:tc>
              <w:tcPr>
                <w:tcW w:w="46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D688B" w:rsidRPr="00373075" w:rsidRDefault="00FD688B" w:rsidP="007F0DBD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Select</w:t>
                </w:r>
              </w:p>
            </w:tc>
          </w:sdtContent>
        </w:sdt>
      </w:tr>
      <w:tr w:rsidR="00FD688B" w:rsidTr="00FD688B">
        <w:trPr>
          <w:trHeight w:val="733"/>
        </w:trPr>
        <w:tc>
          <w:tcPr>
            <w:tcW w:w="4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D688B" w:rsidRDefault="00FD688B" w:rsidP="007F0DBD">
            <w:pPr>
              <w:rPr>
                <w:b/>
              </w:rPr>
            </w:pPr>
            <w:r>
              <w:rPr>
                <w:b/>
              </w:rPr>
              <w:t>Communication</w:t>
            </w:r>
          </w:p>
        </w:tc>
        <w:sdt>
          <w:sdtPr>
            <w:rPr>
              <w:rStyle w:val="PlaceholderText"/>
            </w:rPr>
            <w:id w:val="468717499"/>
            <w:placeholder>
              <w:docPart w:val="C625E2253D7047FEBAB91C314B35F78E"/>
            </w:placeholder>
            <w:showingPlcHdr/>
            <w:comboBox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>
            <w:rPr>
              <w:rStyle w:val="PlaceholderText"/>
            </w:rPr>
          </w:sdtEndPr>
          <w:sdtContent>
            <w:tc>
              <w:tcPr>
                <w:tcW w:w="469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FD688B" w:rsidRPr="00373075" w:rsidRDefault="00FD688B" w:rsidP="007F0DBD">
                <w:pPr>
                  <w:rPr>
                    <w:rStyle w:val="PlaceholderText"/>
                  </w:rPr>
                </w:pPr>
                <w:r>
                  <w:rPr>
                    <w:rStyle w:val="PlaceholderText"/>
                  </w:rPr>
                  <w:t>Select</w:t>
                </w:r>
              </w:p>
            </w:tc>
          </w:sdtContent>
        </w:sdt>
      </w:tr>
    </w:tbl>
    <w:p w:rsidR="00FD688B" w:rsidRDefault="00FD688B" w:rsidP="00FD688B">
      <w:pPr>
        <w:pStyle w:val="Heading2"/>
      </w:pPr>
      <w:r>
        <w:t>Comments</w:t>
      </w:r>
    </w:p>
    <w:sdt>
      <w:sdtPr>
        <w:id w:val="1967766467"/>
        <w:placeholder>
          <w:docPart w:val="751CB7103C264037A8E6493CB02660BD"/>
        </w:placeholder>
        <w:showingPlcHdr/>
      </w:sdtPr>
      <w:sdtEndPr/>
      <w:sdtContent>
        <w:p w:rsidR="00FD688B" w:rsidRPr="00EA3E0D" w:rsidRDefault="00FD688B" w:rsidP="00FD688B">
          <w:r w:rsidRPr="00373075">
            <w:rPr>
              <w:rStyle w:val="PlaceholderText"/>
            </w:rPr>
            <w:t>Click here to enter text.</w:t>
          </w:r>
        </w:p>
      </w:sdtContent>
    </w:sdt>
    <w:p w:rsidR="00F277BD" w:rsidRDefault="00F277BD" w:rsidP="006E46DC"/>
    <w:sectPr w:rsidR="00F277BD" w:rsidSect="00101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C9" w:rsidRDefault="00D267C9" w:rsidP="006E46DC">
      <w:r>
        <w:separator/>
      </w:r>
    </w:p>
  </w:endnote>
  <w:endnote w:type="continuationSeparator" w:id="0">
    <w:p w:rsidR="00D267C9" w:rsidRDefault="00D267C9" w:rsidP="006E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02E" w:rsidRDefault="006170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92F" w:rsidRPr="00BC3918" w:rsidRDefault="005E692F" w:rsidP="006E46DC">
    <w:pPr>
      <w:pStyle w:val="Footer"/>
    </w:pPr>
    <w:r>
      <w:t>Lesson Title</w:t>
    </w:r>
    <w:r w:rsidRPr="0075416F">
      <w:rPr>
        <w:b/>
      </w:rPr>
      <w:tab/>
    </w:r>
    <w:r>
      <w:rPr>
        <w:b/>
      </w:rPr>
      <w:tab/>
    </w:r>
    <w:r w:rsidRPr="0075416F">
      <w:t xml:space="preserve">Page </w:t>
    </w:r>
    <w:r w:rsidRPr="0075416F">
      <w:fldChar w:fldCharType="begin"/>
    </w:r>
    <w:r w:rsidRPr="0075416F">
      <w:instrText xml:space="preserve"> PAGE </w:instrText>
    </w:r>
    <w:r w:rsidRPr="0075416F">
      <w:fldChar w:fldCharType="separate"/>
    </w:r>
    <w:r w:rsidR="00FD688B">
      <w:rPr>
        <w:noProof/>
      </w:rPr>
      <w:t>2</w:t>
    </w:r>
    <w:r w:rsidRPr="0075416F">
      <w:fldChar w:fldCharType="end"/>
    </w:r>
    <w:r w:rsidRPr="0075416F">
      <w:t xml:space="preserve"> of </w:t>
    </w:r>
    <w:r w:rsidR="00D267C9">
      <w:fldChar w:fldCharType="begin"/>
    </w:r>
    <w:r w:rsidR="00D267C9">
      <w:instrText xml:space="preserve"> NUMPAGES  </w:instrText>
    </w:r>
    <w:r w:rsidR="00D267C9">
      <w:fldChar w:fldCharType="separate"/>
    </w:r>
    <w:r w:rsidR="0061702E">
      <w:rPr>
        <w:noProof/>
      </w:rPr>
      <w:t>1</w:t>
    </w:r>
    <w:r w:rsidR="00D267C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007" w:rsidRPr="006E46DC" w:rsidRDefault="0061702E" w:rsidP="006E46DC">
    <w:pPr>
      <w:pStyle w:val="Footer"/>
      <w:pBdr>
        <w:top w:val="single" w:sz="4" w:space="1" w:color="505050" w:themeColor="accent2"/>
      </w:pBdr>
      <w:spacing w:before="0" w:after="0"/>
      <w:rPr>
        <w:sz w:val="16"/>
        <w:szCs w:val="16"/>
      </w:rPr>
    </w:pPr>
    <w:r>
      <w:rPr>
        <w:sz w:val="16"/>
        <w:szCs w:val="16"/>
      </w:rPr>
      <w:t>Mastery Project 3</w:t>
    </w:r>
    <w:bookmarkStart w:id="0" w:name="_GoBack"/>
    <w:bookmarkEnd w:id="0"/>
    <w:r w:rsidR="00FD688B">
      <w:rPr>
        <w:sz w:val="16"/>
        <w:szCs w:val="16"/>
      </w:rPr>
      <w:t>60 Review</w:t>
    </w:r>
    <w:r w:rsidR="00101007" w:rsidRPr="006E46DC">
      <w:rPr>
        <w:b/>
        <w:sz w:val="16"/>
        <w:szCs w:val="16"/>
      </w:rPr>
      <w:tab/>
    </w:r>
    <w:r w:rsidR="00101007" w:rsidRPr="006E46DC">
      <w:rPr>
        <w:b/>
        <w:sz w:val="16"/>
        <w:szCs w:val="16"/>
      </w:rPr>
      <w:tab/>
    </w:r>
    <w:r w:rsidR="00101007" w:rsidRPr="006E46DC">
      <w:rPr>
        <w:sz w:val="16"/>
        <w:szCs w:val="16"/>
      </w:rPr>
      <w:t xml:space="preserve">Page </w:t>
    </w:r>
    <w:r w:rsidR="00101007" w:rsidRPr="006E46DC">
      <w:rPr>
        <w:sz w:val="16"/>
        <w:szCs w:val="16"/>
      </w:rPr>
      <w:fldChar w:fldCharType="begin"/>
    </w:r>
    <w:r w:rsidR="00101007" w:rsidRPr="006E46DC">
      <w:rPr>
        <w:sz w:val="16"/>
        <w:szCs w:val="16"/>
      </w:rPr>
      <w:instrText xml:space="preserve"> PAGE </w:instrText>
    </w:r>
    <w:r w:rsidR="00101007" w:rsidRPr="006E46DC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101007" w:rsidRPr="006E46DC">
      <w:rPr>
        <w:sz w:val="16"/>
        <w:szCs w:val="16"/>
      </w:rPr>
      <w:fldChar w:fldCharType="end"/>
    </w:r>
    <w:r w:rsidR="00101007" w:rsidRPr="006E46DC">
      <w:rPr>
        <w:sz w:val="16"/>
        <w:szCs w:val="16"/>
      </w:rPr>
      <w:t xml:space="preserve"> of </w:t>
    </w:r>
    <w:r w:rsidR="00101007" w:rsidRPr="006E46DC">
      <w:rPr>
        <w:sz w:val="16"/>
        <w:szCs w:val="16"/>
      </w:rPr>
      <w:fldChar w:fldCharType="begin"/>
    </w:r>
    <w:r w:rsidR="00101007" w:rsidRPr="006E46DC">
      <w:rPr>
        <w:sz w:val="16"/>
        <w:szCs w:val="16"/>
      </w:rPr>
      <w:instrText xml:space="preserve"> NUMPAGES  </w:instrText>
    </w:r>
    <w:r w:rsidR="00101007" w:rsidRPr="006E46DC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="00101007" w:rsidRPr="006E46D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C9" w:rsidRDefault="00D267C9" w:rsidP="006E46DC">
      <w:r>
        <w:separator/>
      </w:r>
    </w:p>
  </w:footnote>
  <w:footnote w:type="continuationSeparator" w:id="0">
    <w:p w:rsidR="00D267C9" w:rsidRDefault="00D267C9" w:rsidP="006E4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02E" w:rsidRDefault="006170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02E" w:rsidRDefault="0061702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007" w:rsidRDefault="00101007" w:rsidP="006E46D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2A9F21" wp14:editId="042778C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914399"/>
          <wp:effectExtent l="0" t="0" r="0" b="635"/>
          <wp:wrapNone/>
          <wp:docPr id="3" name="Picture 3" descr="&quot;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llabus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2E"/>
    <w:rsid w:val="00003B33"/>
    <w:rsid w:val="000172B2"/>
    <w:rsid w:val="00024C24"/>
    <w:rsid w:val="00033E50"/>
    <w:rsid w:val="0005364F"/>
    <w:rsid w:val="000572DE"/>
    <w:rsid w:val="000E3FE5"/>
    <w:rsid w:val="00101007"/>
    <w:rsid w:val="0010787D"/>
    <w:rsid w:val="001116A0"/>
    <w:rsid w:val="001159FB"/>
    <w:rsid w:val="00171C5A"/>
    <w:rsid w:val="001829D0"/>
    <w:rsid w:val="001F4849"/>
    <w:rsid w:val="00222EAE"/>
    <w:rsid w:val="0024648F"/>
    <w:rsid w:val="002528F8"/>
    <w:rsid w:val="002604D9"/>
    <w:rsid w:val="002975DA"/>
    <w:rsid w:val="002C7CD0"/>
    <w:rsid w:val="002D13B9"/>
    <w:rsid w:val="002E4CD1"/>
    <w:rsid w:val="002F0BBC"/>
    <w:rsid w:val="00333F45"/>
    <w:rsid w:val="00351131"/>
    <w:rsid w:val="00355985"/>
    <w:rsid w:val="00397B4B"/>
    <w:rsid w:val="003A41FD"/>
    <w:rsid w:val="003F3247"/>
    <w:rsid w:val="004119AC"/>
    <w:rsid w:val="00423F9D"/>
    <w:rsid w:val="00437DD8"/>
    <w:rsid w:val="00467E85"/>
    <w:rsid w:val="004761D4"/>
    <w:rsid w:val="0048404F"/>
    <w:rsid w:val="004A5A26"/>
    <w:rsid w:val="004C52C3"/>
    <w:rsid w:val="004F082F"/>
    <w:rsid w:val="004F7785"/>
    <w:rsid w:val="0051341D"/>
    <w:rsid w:val="00513D73"/>
    <w:rsid w:val="00570739"/>
    <w:rsid w:val="00582DC4"/>
    <w:rsid w:val="005E692F"/>
    <w:rsid w:val="005F628E"/>
    <w:rsid w:val="005F7AF9"/>
    <w:rsid w:val="00604AEE"/>
    <w:rsid w:val="0061265E"/>
    <w:rsid w:val="00613DA9"/>
    <w:rsid w:val="0061702E"/>
    <w:rsid w:val="00640E9B"/>
    <w:rsid w:val="00695960"/>
    <w:rsid w:val="006C258A"/>
    <w:rsid w:val="006E46DC"/>
    <w:rsid w:val="006F5D32"/>
    <w:rsid w:val="006F7669"/>
    <w:rsid w:val="00705ABF"/>
    <w:rsid w:val="00766400"/>
    <w:rsid w:val="007A65D5"/>
    <w:rsid w:val="007A78A9"/>
    <w:rsid w:val="007E5EAA"/>
    <w:rsid w:val="007E6ACB"/>
    <w:rsid w:val="00876DA8"/>
    <w:rsid w:val="0089355A"/>
    <w:rsid w:val="008F1F06"/>
    <w:rsid w:val="008F65C8"/>
    <w:rsid w:val="009236B6"/>
    <w:rsid w:val="0093239B"/>
    <w:rsid w:val="00943764"/>
    <w:rsid w:val="00956AF2"/>
    <w:rsid w:val="00964FB4"/>
    <w:rsid w:val="00965D7D"/>
    <w:rsid w:val="009871A4"/>
    <w:rsid w:val="009D170B"/>
    <w:rsid w:val="009D3395"/>
    <w:rsid w:val="009D7252"/>
    <w:rsid w:val="009E3215"/>
    <w:rsid w:val="009F65FE"/>
    <w:rsid w:val="00A1617F"/>
    <w:rsid w:val="00A31C04"/>
    <w:rsid w:val="00A43992"/>
    <w:rsid w:val="00A86E06"/>
    <w:rsid w:val="00B13BCF"/>
    <w:rsid w:val="00B50AF3"/>
    <w:rsid w:val="00B54913"/>
    <w:rsid w:val="00B752DF"/>
    <w:rsid w:val="00B821BC"/>
    <w:rsid w:val="00BC3918"/>
    <w:rsid w:val="00BD5AA8"/>
    <w:rsid w:val="00C01CD6"/>
    <w:rsid w:val="00C20AAE"/>
    <w:rsid w:val="00C2604A"/>
    <w:rsid w:val="00C31F80"/>
    <w:rsid w:val="00C418EC"/>
    <w:rsid w:val="00C46E4B"/>
    <w:rsid w:val="00C651E1"/>
    <w:rsid w:val="00C877F5"/>
    <w:rsid w:val="00CA09FD"/>
    <w:rsid w:val="00CB3356"/>
    <w:rsid w:val="00CD6482"/>
    <w:rsid w:val="00D13FD0"/>
    <w:rsid w:val="00D25908"/>
    <w:rsid w:val="00D267C9"/>
    <w:rsid w:val="00D5232D"/>
    <w:rsid w:val="00D539B2"/>
    <w:rsid w:val="00D82E94"/>
    <w:rsid w:val="00DB7BB1"/>
    <w:rsid w:val="00EA1F16"/>
    <w:rsid w:val="00EA6D41"/>
    <w:rsid w:val="00EF75C1"/>
    <w:rsid w:val="00F21A94"/>
    <w:rsid w:val="00F23F08"/>
    <w:rsid w:val="00F277BD"/>
    <w:rsid w:val="00F62D27"/>
    <w:rsid w:val="00F85A5D"/>
    <w:rsid w:val="00FA3766"/>
    <w:rsid w:val="00FD074F"/>
    <w:rsid w:val="00FD688B"/>
    <w:rsid w:val="00FF1ECA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20A5C5B-A016-4F5C-99C4-D178542B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6DC"/>
    <w:pPr>
      <w:spacing w:before="240" w:after="240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6E46DC"/>
    <w:pPr>
      <w:keepNext/>
      <w:ind w:left="-720" w:right="-720"/>
      <w:jc w:val="center"/>
      <w:outlineLvl w:val="0"/>
    </w:pPr>
    <w:rPr>
      <w:rFonts w:eastAsia="Kozuka Mincho Pro H"/>
      <w:bCs/>
      <w:color w:val="AB2328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6E46DC"/>
    <w:pPr>
      <w:keepNext/>
      <w:pBdr>
        <w:bottom w:val="single" w:sz="8" w:space="1" w:color="252525" w:themeColor="text2"/>
      </w:pBdr>
      <w:ind w:left="-720" w:right="-720"/>
      <w:outlineLvl w:val="1"/>
    </w:pPr>
    <w:rPr>
      <w:rFonts w:eastAsia="Kozuka Mincho Pro H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70739"/>
    <w:pPr>
      <w:keepNext/>
      <w:outlineLvl w:val="2"/>
    </w:pPr>
    <w:rPr>
      <w:rFonts w:eastAsia="Kozuka Mincho Pro H"/>
      <w:b/>
      <w:bCs/>
      <w:color w:val="AB2328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570739"/>
    <w:pPr>
      <w:keepNext/>
      <w:pBdr>
        <w:top w:val="single" w:sz="24" w:space="1" w:color="505050" w:themeColor="accent2"/>
        <w:left w:val="single" w:sz="8" w:space="4" w:color="505050" w:themeColor="accent2"/>
        <w:bottom w:val="single" w:sz="24" w:space="0" w:color="505050" w:themeColor="accent2"/>
        <w:right w:val="single" w:sz="8" w:space="4" w:color="505050" w:themeColor="accent2"/>
      </w:pBdr>
      <w:shd w:val="clear" w:color="auto" w:fill="505050" w:themeFill="accent2"/>
      <w:outlineLvl w:val="3"/>
    </w:pPr>
    <w:rPr>
      <w:rFonts w:eastAsia="Kozuka Mincho Pro H"/>
      <w:color w:val="DCDCDC" w:themeColor="accent2" w:themeTint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Book">
    <w:name w:val="eBook"/>
    <w:basedOn w:val="TableNormal"/>
    <w:uiPriority w:val="99"/>
    <w:qFormat/>
    <w:rsid w:val="005E692F"/>
    <w:rPr>
      <w:rFonts w:eastAsia="Times New Roman" w:cs="Times New Roman"/>
      <w:sz w:val="18"/>
      <w:szCs w:val="20"/>
    </w:rPr>
    <w:tblPr>
      <w:tblStyleRowBandSize w:val="1"/>
      <w:tblStyleColBandSize w:val="1"/>
      <w:tblBorders>
        <w:top w:val="single" w:sz="8" w:space="0" w:color="252525" w:themeColor="text2"/>
        <w:left w:val="single" w:sz="8" w:space="0" w:color="252525" w:themeColor="text2"/>
        <w:bottom w:val="single" w:sz="8" w:space="0" w:color="252525" w:themeColor="text2"/>
        <w:right w:val="single" w:sz="8" w:space="0" w:color="252525" w:themeColor="text2"/>
        <w:insideH w:val="single" w:sz="8" w:space="0" w:color="252525" w:themeColor="text2"/>
        <w:insideV w:val="single" w:sz="8" w:space="0" w:color="252525" w:themeColor="text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AB2328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AB2328" w:themeFill="accent1"/>
      </w:tcPr>
    </w:tblStylePr>
    <w:tblStylePr w:type="firstCol">
      <w:rPr>
        <w:b/>
      </w:r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252525" w:themeFill="text2"/>
      </w:tcPr>
    </w:tblStylePr>
    <w:tblStylePr w:type="lastCol">
      <w:rPr>
        <w:b/>
      </w:r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252525" w:themeFill="text2"/>
      </w:tcPr>
    </w:tblStylePr>
    <w:tblStylePr w:type="band1Vert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</w:tcPr>
    </w:tblStylePr>
    <w:tblStylePr w:type="band2Vert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D3D3D3" w:themeFill="background2" w:themeFillShade="E6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  <w:shd w:val="clear" w:color="auto" w:fill="D3D3D3" w:themeFill="background2" w:themeFillShade="E6"/>
      </w:tcPr>
    </w:tblStylePr>
    <w:tblStylePr w:type="neCell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</w:tcPr>
    </w:tblStylePr>
    <w:tblStylePr w:type="nwCell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</w:tcPr>
    </w:tblStylePr>
    <w:tblStylePr w:type="seCell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</w:tcPr>
    </w:tblStylePr>
    <w:tblStylePr w:type="swCell">
      <w:tblPr/>
      <w:tcPr>
        <w:tcBorders>
          <w:top w:val="single" w:sz="8" w:space="0" w:color="252525" w:themeColor="text2"/>
          <w:left w:val="single" w:sz="8" w:space="0" w:color="252525" w:themeColor="text2"/>
          <w:bottom w:val="single" w:sz="8" w:space="0" w:color="252525" w:themeColor="text2"/>
          <w:right w:val="single" w:sz="8" w:space="0" w:color="252525" w:themeColor="text2"/>
          <w:insideH w:val="single" w:sz="8" w:space="0" w:color="252525" w:themeColor="text2"/>
          <w:insideV w:val="single" w:sz="8" w:space="0" w:color="252525" w:themeColor="tex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BC3918"/>
  </w:style>
  <w:style w:type="paragraph" w:styleId="Footer">
    <w:name w:val="footer"/>
    <w:basedOn w:val="Normal"/>
    <w:link w:val="FooterChar"/>
    <w:unhideWhenUsed/>
    <w:rsid w:val="00BC3918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rsid w:val="00BC3918"/>
  </w:style>
  <w:style w:type="character" w:customStyle="1" w:styleId="Heading1Char">
    <w:name w:val="Heading 1 Char"/>
    <w:basedOn w:val="DefaultParagraphFont"/>
    <w:link w:val="Heading1"/>
    <w:rsid w:val="006E46DC"/>
    <w:rPr>
      <w:rFonts w:eastAsia="Kozuka Mincho Pro H"/>
      <w:bCs/>
      <w:color w:val="AB2328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6E46DC"/>
    <w:rPr>
      <w:rFonts w:eastAsia="Kozuka Mincho Pro H"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70739"/>
    <w:rPr>
      <w:rFonts w:eastAsia="Kozuka Mincho Pro H"/>
      <w:b/>
      <w:bCs/>
      <w:color w:val="AB2328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70739"/>
    <w:rPr>
      <w:rFonts w:eastAsia="Kozuka Mincho Pro H"/>
      <w:color w:val="DCDCDC" w:themeColor="accent2" w:themeTint="33"/>
      <w:shd w:val="clear" w:color="auto" w:fill="505050" w:themeFill="accent2"/>
    </w:rPr>
  </w:style>
  <w:style w:type="paragraph" w:styleId="Quote">
    <w:name w:val="Quote"/>
    <w:basedOn w:val="Normal"/>
    <w:next w:val="Normal"/>
    <w:link w:val="QuoteChar"/>
    <w:uiPriority w:val="29"/>
    <w:qFormat/>
    <w:rsid w:val="0089355A"/>
    <w:rPr>
      <w:b/>
      <w:color w:val="AB2328" w:themeColor="accent1"/>
      <w:sz w:val="18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89355A"/>
    <w:rPr>
      <w:rFonts w:eastAsia="Times New Roman"/>
      <w:b/>
      <w:color w:val="AB2328" w:themeColor="accent1"/>
      <w:sz w:val="18"/>
      <w:szCs w:val="18"/>
    </w:rPr>
  </w:style>
  <w:style w:type="paragraph" w:styleId="Title">
    <w:name w:val="Title"/>
    <w:basedOn w:val="Normal"/>
    <w:link w:val="TitleChar"/>
    <w:qFormat/>
    <w:rsid w:val="008F1F06"/>
    <w:pPr>
      <w:keepNext/>
      <w:jc w:val="center"/>
    </w:pPr>
    <w:rPr>
      <w:b/>
      <w:bCs/>
      <w:kern w:val="32"/>
    </w:rPr>
  </w:style>
  <w:style w:type="character" w:customStyle="1" w:styleId="TitleChar">
    <w:name w:val="Title Char"/>
    <w:basedOn w:val="DefaultParagraphFont"/>
    <w:link w:val="Title"/>
    <w:rsid w:val="008F1F06"/>
    <w:rPr>
      <w:rFonts w:eastAsia="Times New Roman"/>
      <w:b/>
      <w:bCs/>
      <w:kern w:val="32"/>
    </w:rPr>
  </w:style>
  <w:style w:type="table" w:styleId="TableGrid">
    <w:name w:val="Table Grid"/>
    <w:basedOn w:val="TableNormal"/>
    <w:uiPriority w:val="39"/>
    <w:rsid w:val="008F1F0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F1F0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6"/>
    <w:rPr>
      <w:rFonts w:ascii="Tahoma" w:eastAsia="Times New Roman" w:hAnsi="Tahoma" w:cs="Tahoma"/>
      <w:sz w:val="16"/>
      <w:szCs w:val="16"/>
    </w:rPr>
  </w:style>
  <w:style w:type="table" w:customStyle="1" w:styleId="eBook2">
    <w:name w:val="eBook_2"/>
    <w:basedOn w:val="eBook"/>
    <w:uiPriority w:val="99"/>
    <w:rsid w:val="00F27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252525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252525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</w:style>
  <w:style w:type="table" w:customStyle="1" w:styleId="eBook3">
    <w:name w:val="eBook_3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</w:style>
  <w:style w:type="table" w:customStyle="1" w:styleId="eBook4">
    <w:name w:val="eBook_4"/>
    <w:basedOn w:val="eBook3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505050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505050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</w:style>
  <w:style w:type="table" w:customStyle="1" w:styleId="eBook5">
    <w:name w:val="eBook_5"/>
    <w:basedOn w:val="eBook4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BEBEB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BEBEB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</w:style>
  <w:style w:type="table" w:customStyle="1" w:styleId="eBook6">
    <w:name w:val="eBook_6"/>
    <w:basedOn w:val="eBook5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4F868E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4F868E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</w:style>
  <w:style w:type="table" w:customStyle="1" w:styleId="eBook7">
    <w:name w:val="eBook_7"/>
    <w:basedOn w:val="eBook6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FE8D3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FE8D3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</w:style>
  <w:style w:type="table" w:customStyle="1" w:styleId="eBook8">
    <w:name w:val="eBook_8"/>
    <w:basedOn w:val="eBook7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D9D9" w:themeFill="background1" w:themeFillShade="D9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</w:style>
  <w:style w:type="table" w:customStyle="1" w:styleId="eBook2-1">
    <w:name w:val="eBook_2-1"/>
    <w:basedOn w:val="eBook2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252525" w:themeFill="tex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252525" w:themeFill="tex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3D3D3" w:themeFill="tex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3D3D3" w:themeFill="tex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252525" w:themeFill="text2"/>
      </w:tcPr>
    </w:tblStylePr>
  </w:style>
  <w:style w:type="table" w:customStyle="1" w:styleId="eBook3-1">
    <w:name w:val="eBook_3-1"/>
    <w:basedOn w:val="eBook3"/>
    <w:uiPriority w:val="99"/>
    <w:rsid w:val="00F277BD"/>
    <w:tblPr/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1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4CCCD" w:themeFill="accent1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4CCCD" w:themeFill="accent1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1"/>
      </w:tcPr>
    </w:tblStylePr>
  </w:style>
  <w:style w:type="table" w:customStyle="1" w:styleId="eBook4-1">
    <w:name w:val="eBook_4-1"/>
    <w:basedOn w:val="eBook4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505050" w:themeFill="accent2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505050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CDCDC" w:themeFill="accent2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CDCDC" w:themeFill="accent2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505050" w:themeFill="accent2"/>
      </w:tcPr>
    </w:tblStylePr>
  </w:style>
  <w:style w:type="table" w:customStyle="1" w:styleId="eBook5-1">
    <w:name w:val="eBook_5-1"/>
    <w:basedOn w:val="eBook5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BEBEB" w:themeFill="accent3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BEBEB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BFBFB" w:themeFill="accent3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BFBFB" w:themeFill="accent3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BEBEB" w:themeFill="accent3"/>
      </w:tcPr>
    </w:tblStylePr>
  </w:style>
  <w:style w:type="table" w:customStyle="1" w:styleId="eBook6-1">
    <w:name w:val="eBook_6-1"/>
    <w:basedOn w:val="eBook6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4F868E" w:themeFill="accent4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4F868E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E8EA" w:themeFill="accent4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D9E8EA" w:themeFill="accent4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4F868E" w:themeFill="accent4"/>
      </w:tcPr>
    </w:tblStylePr>
  </w:style>
  <w:style w:type="table" w:customStyle="1" w:styleId="eBook7-1">
    <w:name w:val="eBook_7-1"/>
    <w:basedOn w:val="eBook7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FE8D3" w:themeFill="accent5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EFE8D3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BFAF6" w:themeFill="accent5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BFAF6" w:themeFill="accent5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EFE8D3" w:themeFill="accent5"/>
      </w:tcPr>
    </w:tblStylePr>
  </w:style>
  <w:style w:type="table" w:customStyle="1" w:styleId="eBook8-1">
    <w:name w:val="eBook_8-1"/>
    <w:basedOn w:val="eBook8"/>
    <w:uiPriority w:val="99"/>
    <w:rsid w:val="00F277BD"/>
    <w:tblPr/>
    <w:tcPr>
      <w:shd w:val="clear" w:color="auto" w:fill="AB2328" w:themeFill="accent1"/>
    </w:tcPr>
    <w:tblStylePr w:type="firstRow">
      <w:pPr>
        <w:wordWrap/>
        <w:ind w:leftChars="0" w:left="0" w:rightChars="0" w:right="0"/>
        <w:jc w:val="center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6"/>
      </w:tcPr>
    </w:tblStylePr>
    <w:tblStylePr w:type="lastRow">
      <w:pPr>
        <w:wordWrap/>
        <w:jc w:val="right"/>
      </w:pPr>
      <w:rPr>
        <w:rFonts w:ascii="Arial" w:hAnsi="Arial"/>
        <w:b/>
        <w:i w:val="0"/>
        <w:color w:val="FFFFFF" w:themeColor="background1"/>
        <w:sz w:val="18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AB2328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band1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</w:tcPr>
    </w:tblStylePr>
    <w:tblStylePr w:type="band2Vert"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4CCCD" w:themeFill="accent6" w:themeFillTint="33"/>
      </w:tcPr>
    </w:tblStylePr>
    <w:tblStylePr w:type="band1Horz">
      <w:pPr>
        <w:wordWrap/>
        <w:jc w:val="center"/>
      </w:pPr>
      <w:rPr>
        <w:color w:val="auto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jc w:val="center"/>
      </w:p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  <w:tl2br w:val="nil"/>
          <w:tr2bl w:val="nil"/>
        </w:tcBorders>
        <w:shd w:val="clear" w:color="auto" w:fill="F4CCCD" w:themeFill="accent6" w:themeFillTint="33"/>
      </w:tcPr>
    </w:tblStylePr>
    <w:tblStylePr w:type="n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n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se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  <w:tblStylePr w:type="swCell">
      <w:rPr>
        <w:b/>
        <w:color w:val="FFFFFF" w:themeColor="background1"/>
      </w:rPr>
      <w:tblPr/>
      <w:tcPr>
        <w:tcBorders>
          <w:top w:val="single" w:sz="4" w:space="0" w:color="1B1B1B" w:themeColor="text2" w:themeShade="BF"/>
          <w:left w:val="single" w:sz="4" w:space="0" w:color="1B1B1B" w:themeColor="text2" w:themeShade="BF"/>
          <w:bottom w:val="single" w:sz="4" w:space="0" w:color="1B1B1B" w:themeColor="text2" w:themeShade="BF"/>
          <w:right w:val="single" w:sz="4" w:space="0" w:color="1B1B1B" w:themeColor="text2" w:themeShade="BF"/>
          <w:insideH w:val="single" w:sz="4" w:space="0" w:color="1B1B1B" w:themeColor="text2" w:themeShade="BF"/>
          <w:insideV w:val="single" w:sz="4" w:space="0" w:color="1B1B1B" w:themeColor="text2" w:themeShade="BF"/>
        </w:tcBorders>
        <w:shd w:val="clear" w:color="auto" w:fill="AB2328" w:themeFill="accent6"/>
      </w:tcPr>
    </w:tblStylePr>
  </w:style>
  <w:style w:type="character" w:styleId="PlaceholderText">
    <w:name w:val="Placeholder Text"/>
    <w:basedOn w:val="DefaultParagraphFont"/>
    <w:uiPriority w:val="99"/>
    <w:semiHidden/>
    <w:rsid w:val="00FD68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yshas\Desktop\360%20Review_formatte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F204CB19C940CA8493ACF8F8CA6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DF7E1-B052-4E18-9FF5-84BBEF5D1E27}"/>
      </w:docPartPr>
      <w:docPartBody>
        <w:p w:rsidR="00000000" w:rsidRDefault="00613ED5">
          <w:pPr>
            <w:pStyle w:val="B9F204CB19C940CA8493ACF8F8CA6FED"/>
          </w:pPr>
          <w:r w:rsidRPr="00373075">
            <w:rPr>
              <w:rStyle w:val="PlaceholderText"/>
            </w:rPr>
            <w:t>Click here to enter text.</w:t>
          </w:r>
        </w:p>
      </w:docPartBody>
    </w:docPart>
    <w:docPart>
      <w:docPartPr>
        <w:name w:val="4621BD6CD631443495CA083AB281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3194-6FCC-463B-BC1E-7365C09C751C}"/>
      </w:docPartPr>
      <w:docPartBody>
        <w:p w:rsidR="00000000" w:rsidRDefault="00613ED5">
          <w:pPr>
            <w:pStyle w:val="4621BD6CD631443495CA083AB281A934"/>
          </w:pPr>
          <w:r w:rsidRPr="00373075">
            <w:rPr>
              <w:rStyle w:val="PlaceholderText"/>
            </w:rPr>
            <w:t>Click here to enter text.</w:t>
          </w:r>
        </w:p>
      </w:docPartBody>
    </w:docPart>
    <w:docPart>
      <w:docPartPr>
        <w:name w:val="9B2B403158934597BE5F07A7A78DD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FA72A-5A59-41C0-8F1B-6B6174A66499}"/>
      </w:docPartPr>
      <w:docPartBody>
        <w:p w:rsidR="00000000" w:rsidRDefault="00613ED5">
          <w:pPr>
            <w:pStyle w:val="9B2B403158934597BE5F07A7A78DDFD1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E572F3CEE49949A18E222743C6F11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4A1D0-4D64-4039-949B-69FC67280AE8}"/>
      </w:docPartPr>
      <w:docPartBody>
        <w:p w:rsidR="00000000" w:rsidRDefault="00613ED5">
          <w:pPr>
            <w:pStyle w:val="E572F3CEE49949A18E222743C6F11D1C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C625E2253D7047FEBAB91C314B35F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137AE-3670-496E-9F22-0C544522BE34}"/>
      </w:docPartPr>
      <w:docPartBody>
        <w:p w:rsidR="00000000" w:rsidRDefault="00613ED5">
          <w:pPr>
            <w:pStyle w:val="C625E2253D7047FEBAB91C314B35F78E"/>
          </w:pPr>
          <w:r>
            <w:rPr>
              <w:rStyle w:val="PlaceholderText"/>
            </w:rPr>
            <w:t>Select</w:t>
          </w:r>
        </w:p>
      </w:docPartBody>
    </w:docPart>
    <w:docPart>
      <w:docPartPr>
        <w:name w:val="751CB7103C264037A8E6493CB0266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C98B0-494A-4CA7-89AF-A92679C35FC5}"/>
      </w:docPartPr>
      <w:docPartBody>
        <w:p w:rsidR="00000000" w:rsidRDefault="00613ED5">
          <w:pPr>
            <w:pStyle w:val="751CB7103C264037A8E6493CB02660BD"/>
          </w:pPr>
          <w:r w:rsidRPr="0037307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D5"/>
    <w:rsid w:val="006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F204CB19C940CA8493ACF8F8CA6FED">
    <w:name w:val="B9F204CB19C940CA8493ACF8F8CA6FED"/>
  </w:style>
  <w:style w:type="paragraph" w:customStyle="1" w:styleId="4621BD6CD631443495CA083AB281A934">
    <w:name w:val="4621BD6CD631443495CA083AB281A934"/>
  </w:style>
  <w:style w:type="paragraph" w:customStyle="1" w:styleId="9B2B403158934597BE5F07A7A78DDFD1">
    <w:name w:val="9B2B403158934597BE5F07A7A78DDFD1"/>
  </w:style>
  <w:style w:type="paragraph" w:customStyle="1" w:styleId="E572F3CEE49949A18E222743C6F11D1C">
    <w:name w:val="E572F3CEE49949A18E222743C6F11D1C"/>
  </w:style>
  <w:style w:type="paragraph" w:customStyle="1" w:styleId="C625E2253D7047FEBAB91C314B35F78E">
    <w:name w:val="C625E2253D7047FEBAB91C314B35F78E"/>
  </w:style>
  <w:style w:type="paragraph" w:customStyle="1" w:styleId="751CB7103C264037A8E6493CB02660BD">
    <w:name w:val="751CB7103C264037A8E6493CB02660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otcamp">
      <a:dk1>
        <a:sysClr val="windowText" lastClr="000000"/>
      </a:dk1>
      <a:lt1>
        <a:sysClr val="window" lastClr="FFFFFF"/>
      </a:lt1>
      <a:dk2>
        <a:srgbClr val="252525"/>
      </a:dk2>
      <a:lt2>
        <a:srgbClr val="EBEBEB"/>
      </a:lt2>
      <a:accent1>
        <a:srgbClr val="AB2328"/>
      </a:accent1>
      <a:accent2>
        <a:srgbClr val="505050"/>
      </a:accent2>
      <a:accent3>
        <a:srgbClr val="EBEBEB"/>
      </a:accent3>
      <a:accent4>
        <a:srgbClr val="4F868E"/>
      </a:accent4>
      <a:accent5>
        <a:srgbClr val="EFE8D3"/>
      </a:accent5>
      <a:accent6>
        <a:srgbClr val="AB2328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5A276-E8CA-4994-8499-9AB7ACA9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360 Review_formatted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Learning House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elyshas</dc:creator>
  <cp:lastModifiedBy>elyshas</cp:lastModifiedBy>
  <cp:revision>1</cp:revision>
  <dcterms:created xsi:type="dcterms:W3CDTF">2015-11-04T21:40:00Z</dcterms:created>
  <dcterms:modified xsi:type="dcterms:W3CDTF">2015-11-04T21:41:00Z</dcterms:modified>
</cp:coreProperties>
</file>